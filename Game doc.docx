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8A" w:rsidRDefault="00F47FE8">
      <w:pPr>
        <w:rPr>
          <w:b/>
          <w:bCs/>
          <w:u w:val="single"/>
        </w:rPr>
      </w:pPr>
      <w:bookmarkStart w:id="0" w:name="_GoBack"/>
      <w:bookmarkEnd w:id="0"/>
      <w:r>
        <w:rPr>
          <w:b/>
          <w:bCs/>
          <w:u w:val="single"/>
        </w:rPr>
        <w:t xml:space="preserve">Game Title: </w:t>
      </w:r>
    </w:p>
    <w:p w:rsidR="00214C8A" w:rsidRDefault="00F47FE8">
      <w:r>
        <w:t>“ZED”</w:t>
      </w:r>
    </w:p>
    <w:p w:rsidR="00214C8A" w:rsidRDefault="00F47FE8">
      <w:pPr>
        <w:rPr>
          <w:b/>
          <w:bCs/>
          <w:u w:val="single"/>
        </w:rPr>
      </w:pPr>
      <w:r>
        <w:rPr>
          <w:b/>
          <w:bCs/>
          <w:u w:val="single"/>
        </w:rPr>
        <w:t>Game Overview:</w:t>
      </w:r>
    </w:p>
    <w:p w:rsidR="00214C8A" w:rsidRDefault="00F47FE8">
      <w:r>
        <w:t xml:space="preserve">ZED is a space-themed platformer game designed for arcade machines, where the player guides an android named ZED through ten levels to collect enough </w:t>
      </w:r>
      <w:r>
        <w:t xml:space="preserve">gold pieces to fulfil his dream of sporting a space suit made entirely of gold. Each level has a unique theme and set of challenges, ranging from navigating through caves to exploring a city of gold. </w:t>
      </w:r>
    </w:p>
    <w:p w:rsidR="00214C8A" w:rsidRDefault="00F47FE8">
      <w:r>
        <w:t>The game mechanics include collecting gold, jumping and</w:t>
      </w:r>
      <w:r>
        <w:t xml:space="preserve"> dodging obstacles and enemies, purchasing upgrades and power-ups, facing boss battles, and discovering hidden secret areas. As the player progresses through the levels, the game becomes increasingly difficult, with unlockable, time limits, and bonus level</w:t>
      </w:r>
      <w:r>
        <w:t>s adding variety and excitement to the gameplay.</w:t>
      </w:r>
    </w:p>
    <w:p w:rsidR="00214C8A" w:rsidRDefault="00F47FE8">
      <w:r>
        <w:t>In the arcade version of the game, the player uses a joystick to move ZED and a set of buttons to jump and perform other actions. The game may also include other features, such as high-score tables and playe</w:t>
      </w:r>
      <w:r>
        <w:t xml:space="preserve">r profiles. </w:t>
      </w:r>
    </w:p>
    <w:p w:rsidR="00214C8A" w:rsidRDefault="00F47FE8">
      <w:r>
        <w:t>The game is over when the player fails to complete a level, either by running out of time, losing all of ZED's health, or falling off the level. In the arcade version, the player may have the option to insert additional coins to continue playi</w:t>
      </w:r>
      <w:r>
        <w:t>ng from where they left off. If the player successfully completes all ten levels, ZED fulfils his dream of sporting a space suit made entirely of gold, and the game is won.</w:t>
      </w:r>
    </w:p>
    <w:p w:rsidR="00214C8A" w:rsidRDefault="00F47FE8">
      <w:pPr>
        <w:rPr>
          <w:b/>
          <w:bCs/>
          <w:u w:val="single"/>
        </w:rPr>
      </w:pPr>
      <w:r>
        <w:rPr>
          <w:b/>
          <w:bCs/>
          <w:u w:val="single"/>
        </w:rPr>
        <w:t>Game Mechanics:</w:t>
      </w:r>
    </w:p>
    <w:p w:rsidR="00214C8A" w:rsidRDefault="00F47FE8">
      <w:r>
        <w:t>The game's mechanics include:</w:t>
      </w:r>
    </w:p>
    <w:p w:rsidR="00214C8A" w:rsidRDefault="00F47FE8">
      <w:r>
        <w:t>Collecting Gold: The primary game mec</w:t>
      </w:r>
      <w:r>
        <w:t>hanic is collecting gold pieces scattered throughout each level. The player must navigate through obstacles and enemies to reach the gold pieces, which can then be used to purchase upgrades or unlock new levels.</w:t>
      </w:r>
    </w:p>
    <w:p w:rsidR="00214C8A" w:rsidRDefault="00F47FE8">
      <w:r>
        <w:t xml:space="preserve">Jumping and Dodging: ZED can jump and dodge </w:t>
      </w:r>
      <w:r>
        <w:t>to avoid obstacles and enemies. This mechanic requires precise timing and reflexes to navigate through the levels successfully.</w:t>
      </w:r>
    </w:p>
    <w:p w:rsidR="00214C8A" w:rsidRDefault="00F47FE8">
      <w:r>
        <w:t>Upgrades and Power-Ups: The player can purchase upgrades for ZED using collected gold pieces, such as increased speed, higher ju</w:t>
      </w:r>
      <w:r>
        <w:t>mps, or better armour. Power-ups can also be collected in levels to give the player temporary advantages, such as invincibility or extra speed.</w:t>
      </w:r>
    </w:p>
    <w:p w:rsidR="00214C8A" w:rsidRDefault="00F47FE8">
      <w:r>
        <w:t xml:space="preserve">Enemies: Each level may contain enemies that must be avoided or defeated. Enemies could include robotic drones, </w:t>
      </w:r>
      <w:r>
        <w:t>guards, or other hazards that must be overcome to collect the gold pieces.</w:t>
      </w:r>
    </w:p>
    <w:p w:rsidR="00214C8A" w:rsidRDefault="00F47FE8">
      <w:r>
        <w:t>Boss Battles: At the end of each level, the player must face a boss battle that requires more advanced strategies and skills. Boss battles could include unique challenges or obstacl</w:t>
      </w:r>
      <w:r>
        <w:t>es that require the player to use all of ZED's abilities to succeed.</w:t>
      </w:r>
    </w:p>
    <w:p w:rsidR="00214C8A" w:rsidRDefault="00F47FE8">
      <w:r>
        <w:t>Time Limits: Some levels may have a time limit, adding urgency and challenge to the game. The player must collect all the gold pieces within the time limit to progress to the next level.</w:t>
      </w:r>
    </w:p>
    <w:p w:rsidR="00214C8A" w:rsidRDefault="00F47FE8">
      <w:r>
        <w:t>Secret Areas: Hidden areas within each level may contain extra gold pieces or upgrades, providing an extra challenge for players to discover and explore</w:t>
      </w:r>
    </w:p>
    <w:p w:rsidR="00214C8A" w:rsidRDefault="00214C8A"/>
    <w:p w:rsidR="00214C8A" w:rsidRDefault="00F47FE8">
      <w:pPr>
        <w:rPr>
          <w:b/>
          <w:bCs/>
          <w:u w:val="single"/>
        </w:rPr>
      </w:pPr>
      <w:r>
        <w:rPr>
          <w:b/>
          <w:bCs/>
          <w:u w:val="single"/>
        </w:rPr>
        <w:t>Game Levels</w:t>
      </w:r>
    </w:p>
    <w:p w:rsidR="00214C8A" w:rsidRDefault="00F47FE8">
      <w:r>
        <w:lastRenderedPageBreak/>
        <w:t>There will be 10 levels in the game, each one more challenging than the previous. The play</w:t>
      </w:r>
      <w:r>
        <w:t>er must conquer numerous challenges in each level, which will feature a unique layout. The player must gat ZED starts his journey at the entrance of the Gold Mine. This level introduces the player to the game mechanics and basic controls. The level feature</w:t>
      </w:r>
      <w:r>
        <w:t>s easy-to-reach gold pieces, no enemies, and simple obstacles.</w:t>
      </w:r>
    </w:p>
    <w:p w:rsidR="00214C8A" w:rsidRDefault="00F47FE8">
      <w:r>
        <w:t>Level 2: Cave of Danger</w:t>
      </w:r>
    </w:p>
    <w:p w:rsidR="00214C8A" w:rsidRDefault="00F47FE8">
      <w:r>
        <w:t xml:space="preserve">ZED must navigate through a dark and treacherous cave filled with dangerous obstacles such as falling rocks, spikes, and fire pits. The player must collect gold pieces </w:t>
      </w:r>
      <w:r>
        <w:t>while avoiding these obstacles.</w:t>
      </w:r>
    </w:p>
    <w:p w:rsidR="00214C8A" w:rsidRDefault="00F47FE8">
      <w:r>
        <w:t>Level 3: Canyon Crossing</w:t>
      </w:r>
    </w:p>
    <w:p w:rsidR="00214C8A" w:rsidRDefault="00F47FE8">
      <w:r>
        <w:t>ZED must cross a narrow canyon while avoiding deadly obstacles such as flying bats and rolling boulders. The player must collect gold pieces while dodging these hazards.</w:t>
      </w:r>
    </w:p>
    <w:p w:rsidR="00214C8A" w:rsidRDefault="00F47FE8">
      <w:r>
        <w:t>Level 4: Underwater Adventure</w:t>
      </w:r>
    </w:p>
    <w:p w:rsidR="00214C8A" w:rsidRDefault="00F47FE8">
      <w:r>
        <w:t>ZED dives into an underwater cave filled with dangerous marine creatures such as jellyfish and sharks. The player must collect gold pieces while avoiding these hazards and keeping an eye on ZED's air supply.</w:t>
      </w:r>
    </w:p>
    <w:p w:rsidR="00214C8A" w:rsidRDefault="00F47FE8">
      <w:r>
        <w:t>Level 5: Lava Pit</w:t>
      </w:r>
    </w:p>
    <w:p w:rsidR="00214C8A" w:rsidRDefault="00F47FE8">
      <w:r>
        <w:t>ZED finds himself on a perilo</w:t>
      </w:r>
      <w:r>
        <w:t>us path over a boiling hot lava pit. The player must navigate the treacherous terrain while avoiding lava geysers and flying fireballs to collect gold pieces.</w:t>
      </w:r>
    </w:p>
    <w:p w:rsidR="00214C8A" w:rsidRDefault="00F47FE8">
      <w:r>
        <w:t>Level 6: Haunted Mansion</w:t>
      </w:r>
    </w:p>
    <w:p w:rsidR="00214C8A" w:rsidRDefault="00F47FE8">
      <w:r>
        <w:t>ZED enters a spooky mansion filled with ghosts and other creepy creature</w:t>
      </w:r>
      <w:r>
        <w:t>s. The player must navigate the mansion's dark corridors while avoiding traps and collecting gold pieces.</w:t>
      </w:r>
    </w:p>
    <w:p w:rsidR="00214C8A" w:rsidRDefault="00F47FE8">
      <w:r>
        <w:t>Level 7: Floating Islands</w:t>
      </w:r>
    </w:p>
    <w:p w:rsidR="00214C8A" w:rsidRDefault="00F47FE8">
      <w:r>
        <w:t>ZED must hop from one floating island to another, avoiding obstacles such as gusts of wind and flying enemies. The player mu</w:t>
      </w:r>
      <w:r>
        <w:t>st collect gold pieces while dodging these hazards.</w:t>
      </w:r>
    </w:p>
    <w:p w:rsidR="00214C8A" w:rsidRDefault="00F47FE8">
      <w:r>
        <w:t>Level 8: City of Gold</w:t>
      </w:r>
    </w:p>
    <w:p w:rsidR="00214C8A" w:rsidRDefault="00F47FE8">
      <w:r>
        <w:t xml:space="preserve">ZED discovers a lost city made entirely of gold. However, the city is guarded by dangerous robots and security systems. The player must navigate through the city's maze-like streets </w:t>
      </w:r>
      <w:r>
        <w:t>while avoiding these hazards and collecting gold pieces.</w:t>
      </w:r>
    </w:p>
    <w:p w:rsidR="00214C8A" w:rsidRDefault="00F47FE8">
      <w:r>
        <w:t>Level 9: Sky High</w:t>
      </w:r>
    </w:p>
    <w:p w:rsidR="00214C8A" w:rsidRDefault="00F47FE8">
      <w:r>
        <w:t>ZED must climb a towering mountain to reach a cache of hidden gold. The player must navigate through the mountain's steep paths while avoiding obstacles such as falling rocks and gu</w:t>
      </w:r>
      <w:r>
        <w:t>sts of wind to collect gold pieces.</w:t>
      </w:r>
    </w:p>
    <w:p w:rsidR="00214C8A" w:rsidRDefault="00214C8A"/>
    <w:p w:rsidR="00214C8A" w:rsidRDefault="00F47FE8">
      <w:r>
        <w:br/>
      </w:r>
    </w:p>
    <w:p w:rsidR="00214C8A" w:rsidRDefault="00214C8A"/>
    <w:p w:rsidR="00214C8A" w:rsidRDefault="00F47FE8">
      <w:r>
        <w:t>Level 10: Space Odyssey</w:t>
      </w:r>
    </w:p>
    <w:p w:rsidR="00214C8A" w:rsidRDefault="00F47FE8">
      <w:r>
        <w:lastRenderedPageBreak/>
        <w:t>ZED finally reaches his goal of a space station made entirely of gold. However, the station is guarded by alien creatures and advanced security systems. The player must navigate through the sp</w:t>
      </w:r>
      <w:r>
        <w:t>ace station while avoiding these hazards and collecting gold pieces. her a certain amount of coins at each level in order to advance.</w:t>
      </w:r>
    </w:p>
    <w:p w:rsidR="00214C8A" w:rsidRDefault="00F47FE8">
      <w:pPr>
        <w:rPr>
          <w:b/>
          <w:bCs/>
          <w:u w:val="single"/>
        </w:rPr>
      </w:pPr>
      <w:r>
        <w:rPr>
          <w:b/>
          <w:bCs/>
          <w:u w:val="single"/>
        </w:rPr>
        <w:t>Game Art:</w:t>
      </w:r>
    </w:p>
    <w:p w:rsidR="00214C8A" w:rsidRDefault="00F47FE8">
      <w:pPr>
        <w:rPr>
          <w:lang w:val="en-US"/>
        </w:rPr>
      </w:pPr>
      <w:r>
        <w:rPr>
          <w:lang w:val="en-US"/>
        </w:rPr>
        <w:t>Character design: ZED is an android, so you could give him a sleek, futuristic design with metallic or chrome fe</w:t>
      </w:r>
      <w:r>
        <w:rPr>
          <w:lang w:val="en-US"/>
        </w:rPr>
        <w:t>atures. He could have a simple, streamlined body with a humanoid shape, perhaps with glowing eyes or circuitry accents. You could also incorporate elements of a space suit design into his appearance to tie in with the game's theme.</w:t>
      </w:r>
    </w:p>
    <w:p w:rsidR="00214C8A" w:rsidRDefault="00F47FE8">
      <w:pPr>
        <w:rPr>
          <w:lang w:val="en-US"/>
        </w:rPr>
      </w:pPr>
      <w:r>
        <w:rPr>
          <w:lang w:val="en-US"/>
        </w:rPr>
        <w:t>Gold pieces: The gold pi</w:t>
      </w:r>
      <w:r>
        <w:rPr>
          <w:lang w:val="en-US"/>
        </w:rPr>
        <w:t>eces ZED collects could be designed as shining, sparkling gold coins or nuggets. You could give them a slightly different appearance for each level, such as unique shapes or engravings to make them stand out.</w:t>
      </w:r>
    </w:p>
    <w:p w:rsidR="00214C8A" w:rsidRDefault="00F47FE8">
      <w:pPr>
        <w:rPr>
          <w:lang w:val="en-US"/>
        </w:rPr>
      </w:pPr>
      <w:r>
        <w:rPr>
          <w:lang w:val="en-US"/>
        </w:rPr>
        <w:t>Obstacles and enemies: Each level could have it</w:t>
      </w:r>
      <w:r>
        <w:rPr>
          <w:lang w:val="en-US"/>
        </w:rPr>
        <w:t xml:space="preserve">s own unique obstacles and enemies. For example, in the cave level, you could have falling rocks and sharp spikes, and in the underwater level, you could have jellyfish and sharks. You could design these obstacles and enemies with a cartoonish or stylized </w:t>
      </w:r>
      <w:r>
        <w:rPr>
          <w:lang w:val="en-US"/>
        </w:rPr>
        <w:t>look, or make them more realistic and detailed.</w:t>
      </w:r>
    </w:p>
    <w:p w:rsidR="00214C8A" w:rsidRDefault="00F47FE8">
      <w:pPr>
        <w:rPr>
          <w:lang w:val="en-US"/>
        </w:rPr>
      </w:pPr>
      <w:r>
        <w:rPr>
          <w:lang w:val="en-US"/>
        </w:rPr>
        <w:t xml:space="preserve">Backgrounds: Each level could have a unique background design that sets the scene and creates an immersive atmosphere. For example, the haunted mansion level could have a spooky, dimly lit background with </w:t>
      </w:r>
      <w:r>
        <w:rPr>
          <w:lang w:val="en-US"/>
        </w:rPr>
        <w:t>eerie shadows and ghostly figures, while the city of gold level could have a vibrant, golden cityscape with futuristic buildings and neon lights.</w:t>
      </w:r>
    </w:p>
    <w:p w:rsidR="00214C8A" w:rsidRDefault="00F47FE8">
      <w:pPr>
        <w:rPr>
          <w:lang w:val="en-US"/>
        </w:rPr>
      </w:pPr>
      <w:r>
        <w:rPr>
          <w:lang w:val="en-US"/>
        </w:rPr>
        <w:t xml:space="preserve">User interface: You could design the game's user interface with a futuristic, space-themed style that ties in </w:t>
      </w:r>
      <w:r>
        <w:rPr>
          <w:lang w:val="en-US"/>
        </w:rPr>
        <w:t>with the game's overall design. For example, you could have a HUD with a glowing, circuitry-style font, or have buttons and menus that resemble holographic projections</w:t>
      </w:r>
    </w:p>
    <w:p w:rsidR="00214C8A" w:rsidRDefault="00F47FE8">
      <w:pPr>
        <w:rPr>
          <w:b/>
          <w:bCs/>
          <w:u w:val="single"/>
        </w:rPr>
      </w:pPr>
      <w:r>
        <w:rPr>
          <w:b/>
          <w:bCs/>
          <w:u w:val="single"/>
        </w:rPr>
        <w:t>Game Sound:</w:t>
      </w:r>
    </w:p>
    <w:p w:rsidR="00214C8A" w:rsidRDefault="00F47FE8">
      <w:r>
        <w:t>Background Music: You could create a unique soundtrack for each level that r</w:t>
      </w:r>
      <w:r>
        <w:t>eflects its theme and atmosphere. For example, for the cave level, you could have a dark, eerie soundtrack with ambient sounds like dripping water and echoing footsteps. For the city of gold level, you could have a fast-paced, techno-inspired soundtrack wi</w:t>
      </w:r>
      <w:r>
        <w:t>th futuristic sounds like laser blasts and computer beeps.</w:t>
      </w:r>
    </w:p>
    <w:p w:rsidR="00214C8A" w:rsidRDefault="00F47FE8">
      <w:r>
        <w:t>Sound Effects: Sound effects can help make the game more immersive and add to the player's experience. For example, when ZED collects a gold piece, you could have a satisfying "cha-Ching" sound eff</w:t>
      </w:r>
      <w:r>
        <w:t>ect. When he jumps, you could have a sound effect that resembles a futuristic jetpack or rocket. When he encounters an obstacle, you could have a sound effect that adds tension and urgency.</w:t>
      </w:r>
    </w:p>
    <w:p w:rsidR="00214C8A" w:rsidRDefault="00F47FE8">
      <w:r>
        <w:t xml:space="preserve">Voiceovers: If you want to add voiceovers to the game, you could </w:t>
      </w:r>
      <w:r>
        <w:t>give ZED a robotic, synthesized voice that reflects his android nature. He could give instructions to the player or offer encouragement and feedback during gameplay. For example, when the player collects a gold piece, ZED could say something like "Excellen</w:t>
      </w:r>
      <w:r>
        <w:t>t work, we're one step closer to my dream!".</w:t>
      </w:r>
    </w:p>
    <w:p w:rsidR="00214C8A" w:rsidRDefault="00F47FE8">
      <w:r>
        <w:t>User Interface Sounds: You could design unique sounds for the game's user interface that match its futuristic, space-themed design. For example, when the player clicks a button, you could have a sound effect tha</w:t>
      </w:r>
      <w:r>
        <w:t>t resembles a spaceship's control panel or a computer system booting up.</w:t>
      </w:r>
    </w:p>
    <w:p w:rsidR="00214C8A" w:rsidRDefault="00F47FE8">
      <w:r>
        <w:t>Ambient Sounds: Finally, ambient sounds can help set the scene and create a more immersive experience for the player. For example, in the underwater level, you could have sounds of bu</w:t>
      </w:r>
      <w:r>
        <w:t xml:space="preserve">bbles </w:t>
      </w:r>
      <w:r>
        <w:lastRenderedPageBreak/>
        <w:t>and underwater currents. In the haunted mansion level, you could have sounds of creaking doors and eerie whispers.</w:t>
      </w:r>
    </w:p>
    <w:p w:rsidR="00214C8A" w:rsidRDefault="00F47FE8">
      <w:pPr>
        <w:rPr>
          <w:b/>
          <w:bCs/>
          <w:u w:val="single"/>
        </w:rPr>
      </w:pPr>
      <w:r>
        <w:rPr>
          <w:b/>
          <w:bCs/>
          <w:u w:val="single"/>
        </w:rPr>
        <w:t>Game Progression:</w:t>
      </w:r>
    </w:p>
    <w:p w:rsidR="00214C8A" w:rsidRDefault="00F47FE8">
      <w:pPr>
        <w:ind w:left="360"/>
        <w:rPr>
          <w:lang w:val="en-US"/>
        </w:rPr>
      </w:pPr>
      <w:r>
        <w:rPr>
          <w:lang w:val="en-US"/>
        </w:rPr>
        <w:t>Difficulty: As the player progresses through each level, the difficulty should gradually increase. This could be achi</w:t>
      </w:r>
      <w:r>
        <w:rPr>
          <w:lang w:val="en-US"/>
        </w:rPr>
        <w:t>eved by adding more obstacles, enemies, and hazards that require faster reflexes and more strategic thinking to overcome.</w:t>
      </w:r>
    </w:p>
    <w:p w:rsidR="00214C8A" w:rsidRDefault="00F47FE8">
      <w:pPr>
        <w:ind w:left="360"/>
        <w:rPr>
          <w:lang w:val="en-US"/>
        </w:rPr>
      </w:pPr>
      <w:r>
        <w:rPr>
          <w:lang w:val="en-US"/>
        </w:rPr>
        <w:t>Unlockable: You could add unlockable content as the player progresses through the game, such as new characters, skins, or power-ups th</w:t>
      </w:r>
      <w:r>
        <w:rPr>
          <w:lang w:val="en-US"/>
        </w:rPr>
        <w:t>at can help the player in their quest to collect gold. These unlockable could be tied to specific achievements, such as collecting a certain number of gold pieces or completing a level within a certain time limit.</w:t>
      </w:r>
    </w:p>
    <w:p w:rsidR="00214C8A" w:rsidRDefault="00F47FE8">
      <w:pPr>
        <w:ind w:left="360"/>
        <w:rPr>
          <w:lang w:val="en-US"/>
        </w:rPr>
      </w:pPr>
      <w:r>
        <w:rPr>
          <w:lang w:val="en-US"/>
        </w:rPr>
        <w:t>Boss Battles: To add more excitement and c</w:t>
      </w:r>
      <w:r>
        <w:rPr>
          <w:lang w:val="en-US"/>
        </w:rPr>
        <w:t xml:space="preserve">hallenge to the game, you could have boss battles at the end of each level. These boss battles could be against unique enemies or obstacles that require a different strategy or skillset to defeat. For example, in the haunted mansion level, the boss battle </w:t>
      </w:r>
      <w:r>
        <w:rPr>
          <w:lang w:val="en-US"/>
        </w:rPr>
        <w:t>could be against a ghostly apparition that can disappear and reappear at will, while in the city of gold level, the boss battle could be against a giant robot guardian that shoots laser beams.</w:t>
      </w:r>
    </w:p>
    <w:p w:rsidR="00214C8A" w:rsidRDefault="00F47FE8">
      <w:pPr>
        <w:ind w:left="360"/>
        <w:rPr>
          <w:lang w:val="en-US"/>
        </w:rPr>
      </w:pPr>
      <w:r>
        <w:rPr>
          <w:lang w:val="en-US"/>
        </w:rPr>
        <w:t>Time Limits: To add more urgency and challenge to the game, you</w:t>
      </w:r>
      <w:r>
        <w:rPr>
          <w:lang w:val="en-US"/>
        </w:rPr>
        <w:t xml:space="preserve"> could add time limits to each level. The player would have a set amount of time to collect all the gold pieces before the level ends. You could also add bonus time or power-ups that can extend the time limit or give the player an advantage.</w:t>
      </w:r>
    </w:p>
    <w:p w:rsidR="00214C8A" w:rsidRDefault="00F47FE8">
      <w:pPr>
        <w:ind w:left="360"/>
        <w:rPr>
          <w:lang w:val="en-US"/>
        </w:rPr>
      </w:pPr>
      <w:r>
        <w:rPr>
          <w:lang w:val="en-US"/>
        </w:rPr>
        <w:t xml:space="preserve">Bonus Levels: </w:t>
      </w:r>
      <w:r>
        <w:rPr>
          <w:lang w:val="en-US"/>
        </w:rPr>
        <w:t>To add more variety and excitement to the game, you could add bonus levels that are unlocked after completing certain achievements. These bonus levels could be unique challenges that require different skills or strategies, such as a race against time to co</w:t>
      </w:r>
      <w:r>
        <w:rPr>
          <w:lang w:val="en-US"/>
        </w:rPr>
        <w:t>llect as many gold pieces as possible, or a level where the player must navigate a maze filled with traps and obstacles.</w:t>
      </w:r>
    </w:p>
    <w:p w:rsidR="00214C8A" w:rsidRDefault="00F47FE8">
      <w:pPr>
        <w:rPr>
          <w:b/>
          <w:bCs/>
          <w:u w:val="single"/>
        </w:rPr>
      </w:pPr>
      <w:r>
        <w:rPr>
          <w:b/>
          <w:bCs/>
          <w:u w:val="single"/>
        </w:rPr>
        <w:t>Summary:</w:t>
      </w:r>
    </w:p>
    <w:p w:rsidR="00214C8A" w:rsidRDefault="00F47FE8">
      <w:r>
        <w:t>ZED is an android who dreams of sporting a space suit made entirely of gold. The game is set across ten levels, with the playe</w:t>
      </w:r>
      <w:r>
        <w:t>r guiding ZED through each level to collect enough gold pieces to fulfil his dream. Each level has a unique theme and set of challenges, ranging from navigating through caves to exploring a city of gold. Along the way, the player must avoid obstacles, enem</w:t>
      </w:r>
      <w:r>
        <w:t>ies, and hazards while collecting as much gold as possible. The game progression gradually increases in difficulty, with unlockable, boss battles, time limits, and bonus levels adding variety and excitement to the gameplay. To enhance the gaming experience</w:t>
      </w:r>
      <w:r>
        <w:t>, ZED can be accompanied by game art and sound effects that match the game's futuristic, space-themed design.</w:t>
      </w:r>
    </w:p>
    <w:sectPr w:rsidR="00214C8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FE8" w:rsidRDefault="00F47FE8">
      <w:pPr>
        <w:spacing w:after="0" w:line="240" w:lineRule="auto"/>
      </w:pPr>
      <w:r>
        <w:separator/>
      </w:r>
    </w:p>
  </w:endnote>
  <w:endnote w:type="continuationSeparator" w:id="0">
    <w:p w:rsidR="00F47FE8" w:rsidRDefault="00F4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FE8" w:rsidRDefault="00F47FE8">
      <w:pPr>
        <w:spacing w:after="0" w:line="240" w:lineRule="auto"/>
      </w:pPr>
      <w:r>
        <w:rPr>
          <w:color w:val="000000"/>
        </w:rPr>
        <w:separator/>
      </w:r>
    </w:p>
  </w:footnote>
  <w:footnote w:type="continuationSeparator" w:id="0">
    <w:p w:rsidR="00F47FE8" w:rsidRDefault="00F47F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14C8A"/>
    <w:rsid w:val="00214C8A"/>
    <w:rsid w:val="00D505AB"/>
    <w:rsid w:val="00F47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457ED8-92BE-4B8F-AAE3-0C35ED35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en-AU" w:eastAsia="en-US" w:bidi="ar-SA"/>
      </w:rPr>
    </w:rPrDefault>
    <w:pPrDefault>
      <w:pPr>
        <w:autoSpaceDN w:val="0"/>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OSBORNE</dc:creator>
  <dc:description/>
  <cp:lastModifiedBy>Microsoft account</cp:lastModifiedBy>
  <cp:revision>2</cp:revision>
  <dcterms:created xsi:type="dcterms:W3CDTF">2023-05-20T23:43:00Z</dcterms:created>
  <dcterms:modified xsi:type="dcterms:W3CDTF">2023-05-20T23:43:00Z</dcterms:modified>
</cp:coreProperties>
</file>